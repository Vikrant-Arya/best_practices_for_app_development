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400" w:rsidRDefault="001E3400" w:rsidP="001E3400">
      <w:pPr>
        <w:pStyle w:val="Heading1"/>
      </w:pPr>
      <w:r>
        <w:t>How</w:t>
      </w:r>
      <w:r>
        <w:t>/why</w:t>
      </w:r>
      <w:r>
        <w:t xml:space="preserve"> to handle versioning in </w:t>
      </w:r>
      <w:r w:rsidR="006D471A">
        <w:t>APIs</w:t>
      </w:r>
      <w:r>
        <w:t>?</w:t>
      </w:r>
      <w:bookmarkStart w:id="0" w:name="_GoBack"/>
      <w:bookmarkEnd w:id="0"/>
    </w:p>
    <w:p w:rsidR="001E3400" w:rsidRDefault="001E3400" w:rsidP="001E3400">
      <w:r w:rsidRPr="001E3400">
        <w:rPr>
          <w:b/>
        </w:rPr>
        <w:t>Q</w:t>
      </w:r>
      <w:r w:rsidRPr="001E3400">
        <w:rPr>
          <w:b/>
        </w:rPr>
        <w:t>uestion</w:t>
      </w:r>
      <w:r>
        <w:t xml:space="preserve">: </w:t>
      </w:r>
      <w:r w:rsidRPr="001E3400">
        <w:rPr>
          <w:b/>
          <w:i/>
        </w:rPr>
        <w:t xml:space="preserve">Why do we </w:t>
      </w:r>
      <w:r w:rsidRPr="001E3400">
        <w:rPr>
          <w:b/>
          <w:i/>
        </w:rPr>
        <w:t>need API</w:t>
      </w:r>
      <w:r w:rsidRPr="001E3400">
        <w:rPr>
          <w:b/>
          <w:i/>
        </w:rPr>
        <w:t xml:space="preserve"> versions?</w:t>
      </w:r>
    </w:p>
    <w:p w:rsidR="001E3400" w:rsidRDefault="001E3400" w:rsidP="001E3400">
      <w:r w:rsidRPr="001E3400">
        <w:rPr>
          <w:b/>
        </w:rPr>
        <w:t>Answer</w:t>
      </w:r>
      <w:r w:rsidRPr="001E3400">
        <w:rPr>
          <w:b/>
        </w:rPr>
        <w:t>:</w:t>
      </w:r>
      <w:r>
        <w:t xml:space="preserve"> Change in an API is inevitable. Managing the impact of this change can be quite a challenge when it threatens to </w:t>
      </w:r>
    </w:p>
    <w:p w:rsidR="001E3400" w:rsidRDefault="001E3400" w:rsidP="001E3400">
      <w:r>
        <w:t xml:space="preserve">break existing client integration, so to handle those </w:t>
      </w:r>
      <w:r>
        <w:t>impact,</w:t>
      </w:r>
      <w:r>
        <w:t xml:space="preserve"> we have to add versioning in our app.</w:t>
      </w:r>
    </w:p>
    <w:p w:rsidR="001E3400" w:rsidRDefault="001E3400" w:rsidP="001E3400"/>
    <w:p w:rsidR="001E3400" w:rsidRDefault="001E3400" w:rsidP="001E3400">
      <w:r w:rsidRPr="001E3400">
        <w:rPr>
          <w:b/>
        </w:rPr>
        <w:t>Question</w:t>
      </w:r>
      <w:r>
        <w:t>: What are the ways to handle API versioning?</w:t>
      </w:r>
    </w:p>
    <w:p w:rsidR="001E3400" w:rsidRDefault="001E3400" w:rsidP="001E3400">
      <w:r w:rsidRPr="001E3400">
        <w:rPr>
          <w:b/>
        </w:rPr>
        <w:t>Answer</w:t>
      </w:r>
      <w:r>
        <w:t>: 1. Maintain version number in URI</w:t>
      </w:r>
    </w:p>
    <w:p w:rsidR="001E3400" w:rsidRDefault="001E3400" w:rsidP="001E3400">
      <w:pPr>
        <w:ind w:left="720" w:firstLine="720"/>
      </w:pPr>
      <w:r>
        <w:t>http://company.com/api/v1.1/api_name/</w:t>
      </w:r>
    </w:p>
    <w:p w:rsidR="001E3400" w:rsidRDefault="001E3400" w:rsidP="001E3400">
      <w:r>
        <w:t xml:space="preserve">    2.</w:t>
      </w:r>
      <w:r>
        <w:t xml:space="preserve"> Add in header of API</w:t>
      </w:r>
      <w:r>
        <w:t xml:space="preserve"> </w:t>
      </w:r>
      <w:r>
        <w:br/>
        <w:t xml:space="preserve">        </w:t>
      </w:r>
      <w:r>
        <w:t xml:space="preserve">a.) Use it in </w:t>
      </w:r>
      <w:r>
        <w:t>header (</w:t>
      </w:r>
      <w:r>
        <w:t>customer field in header)</w:t>
      </w:r>
    </w:p>
    <w:p w:rsidR="001E3400" w:rsidRPr="001E3400" w:rsidRDefault="001E3400" w:rsidP="001E3400">
      <w:pPr>
        <w:rPr>
          <w:lang w:val="en-IN"/>
        </w:rPr>
      </w:pPr>
      <w:r>
        <w:t xml:space="preserve">  </w:t>
      </w:r>
      <w:r>
        <w:t xml:space="preserve">             </w:t>
      </w:r>
      <w:r w:rsidRPr="001E3400">
        <w:rPr>
          <w:lang w:val="en-IN"/>
        </w:rPr>
        <w:t>Accept-version: v1</w:t>
      </w:r>
      <w:r>
        <w:rPr>
          <w:lang w:val="en-IN"/>
        </w:rPr>
        <w:t>.1</w:t>
      </w:r>
    </w:p>
    <w:p w:rsidR="001E3400" w:rsidRDefault="001E3400" w:rsidP="001E3400">
      <w:r>
        <w:t xml:space="preserve">       </w:t>
      </w:r>
      <w:r>
        <w:t xml:space="preserve">b.) </w:t>
      </w:r>
      <w:r>
        <w:t>create</w:t>
      </w:r>
      <w:r w:rsidRPr="001E3400">
        <w:t xml:space="preserve"> custom </w:t>
      </w:r>
      <w:proofErr w:type="spellStart"/>
      <w:r w:rsidRPr="001E3400">
        <w:t>mimetype</w:t>
      </w:r>
      <w:proofErr w:type="spellEnd"/>
      <w:r w:rsidRPr="001E3400">
        <w:t xml:space="preserve"> for versioning</w:t>
      </w:r>
      <w:r>
        <w:t xml:space="preserve"> in </w:t>
      </w:r>
      <w:proofErr w:type="spellStart"/>
      <w:r>
        <w:t>vnd</w:t>
      </w:r>
      <w:proofErr w:type="spellEnd"/>
      <w:r>
        <w:t xml:space="preserve"> tree.</w:t>
      </w:r>
      <w:r>
        <w:t xml:space="preserve"> </w:t>
      </w:r>
    </w:p>
    <w:p w:rsidR="001E3400" w:rsidRDefault="001E3400" w:rsidP="001E3400">
      <w:pPr>
        <w:ind w:left="720"/>
      </w:pPr>
      <w:r>
        <w:t>Accept: application/vnd.company.myapp-v3+json</w:t>
      </w:r>
    </w:p>
    <w:p w:rsidR="001E3400" w:rsidRDefault="001E3400" w:rsidP="001E3400">
      <w:pPr>
        <w:ind w:left="720"/>
      </w:pPr>
      <w:r>
        <w:t xml:space="preserve">Content-Type: application/vnd.company.myapp-v3+json </w:t>
      </w:r>
    </w:p>
    <w:p w:rsidR="001E3400" w:rsidRDefault="001E3400" w:rsidP="001E3400">
      <w:r>
        <w:t xml:space="preserve">To register media </w:t>
      </w:r>
      <w:proofErr w:type="gramStart"/>
      <w:r>
        <w:t>type :</w:t>
      </w:r>
      <w:proofErr w:type="gramEnd"/>
      <w:r>
        <w:t xml:space="preserve"> https://www.iana.org/form/media-types</w:t>
      </w:r>
    </w:p>
    <w:p w:rsidR="001E3400" w:rsidRDefault="001E3400" w:rsidP="001E3400"/>
    <w:p w:rsidR="001E3400" w:rsidRDefault="001E3400" w:rsidP="001E3400">
      <w:r w:rsidRPr="001E3400">
        <w:rPr>
          <w:b/>
        </w:rPr>
        <w:t>Question</w:t>
      </w:r>
      <w:r>
        <w:t>: what is the version number in API?</w:t>
      </w:r>
    </w:p>
    <w:p w:rsidR="001E3400" w:rsidRDefault="001E3400" w:rsidP="001E3400">
      <w:r w:rsidRPr="001E3400">
        <w:rPr>
          <w:b/>
        </w:rPr>
        <w:t>Answer</w:t>
      </w:r>
      <w:r>
        <w:t xml:space="preserve">: </w:t>
      </w:r>
      <w:r w:rsidRPr="001E3400">
        <w:rPr>
          <w:i/>
        </w:rPr>
        <w:t xml:space="preserve">(Version </w:t>
      </w:r>
      <w:proofErr w:type="gramStart"/>
      <w:r w:rsidRPr="001E3400">
        <w:rPr>
          <w:i/>
        </w:rPr>
        <w:t>Prefix)(</w:t>
      </w:r>
      <w:proofErr w:type="gramEnd"/>
      <w:r w:rsidRPr="001E3400">
        <w:rPr>
          <w:i/>
        </w:rPr>
        <w:t xml:space="preserve">Major Version Number) </w:t>
      </w:r>
      <w:r w:rsidRPr="001E3400">
        <w:rPr>
          <w:b/>
          <w:i/>
          <w:sz w:val="40"/>
        </w:rPr>
        <w:t>.</w:t>
      </w:r>
      <w:r w:rsidRPr="001E3400">
        <w:rPr>
          <w:i/>
        </w:rPr>
        <w:t xml:space="preserve"> (Minor Version Number)</w:t>
      </w:r>
    </w:p>
    <w:p w:rsidR="001E3400" w:rsidRDefault="001E3400" w:rsidP="001E3400">
      <w:r>
        <w:t xml:space="preserve">Ex: </w:t>
      </w:r>
      <w:r w:rsidRPr="001E3400">
        <w:rPr>
          <w:b/>
          <w:i/>
        </w:rPr>
        <w:t>V2.1</w:t>
      </w:r>
    </w:p>
    <w:p w:rsidR="001E3400" w:rsidRDefault="001E3400" w:rsidP="001E3400"/>
    <w:p w:rsidR="001E3400" w:rsidRDefault="001E3400" w:rsidP="001E3400">
      <w:pPr>
        <w:rPr>
          <w:b/>
        </w:rPr>
      </w:pPr>
    </w:p>
    <w:p w:rsidR="001E3400" w:rsidRDefault="001E3400" w:rsidP="001E3400">
      <w:pPr>
        <w:rPr>
          <w:b/>
        </w:rPr>
      </w:pPr>
    </w:p>
    <w:p w:rsidR="001E3400" w:rsidRDefault="001E3400" w:rsidP="001E3400">
      <w:r w:rsidRPr="001E3400">
        <w:rPr>
          <w:b/>
        </w:rPr>
        <w:lastRenderedPageBreak/>
        <w:t>Question</w:t>
      </w:r>
      <w:r>
        <w:t>: When do we have to up the version our API?</w:t>
      </w:r>
    </w:p>
    <w:p w:rsidR="001E3400" w:rsidRDefault="001E3400" w:rsidP="001E3400">
      <w:r w:rsidRPr="001E3400">
        <w:rPr>
          <w:b/>
        </w:rPr>
        <w:t>Answer</w:t>
      </w:r>
      <w:r>
        <w:t xml:space="preserve">: </w:t>
      </w:r>
      <w:r>
        <w:t xml:space="preserve"> </w:t>
      </w:r>
      <w:r>
        <w:t>1. A change in the format of the response data for one or more calls</w:t>
      </w:r>
    </w:p>
    <w:p w:rsidR="001E3400" w:rsidRDefault="001E3400" w:rsidP="001E3400">
      <w:r>
        <w:t xml:space="preserve">2. A change in request or response </w:t>
      </w:r>
      <w:r>
        <w:t>datatype (</w:t>
      </w:r>
      <w:r>
        <w:t>using float in place of integer)</w:t>
      </w:r>
    </w:p>
    <w:p w:rsidR="001E3400" w:rsidRDefault="001E3400" w:rsidP="001E3400">
      <w:r>
        <w:t xml:space="preserve">3. Removing any part of the API. </w:t>
      </w:r>
    </w:p>
    <w:p w:rsidR="001E3400" w:rsidRDefault="001E3400" w:rsidP="001E3400">
      <w:r>
        <w:t>4. Renaming the API name</w:t>
      </w:r>
    </w:p>
    <w:p w:rsidR="001E3400" w:rsidRDefault="001E3400" w:rsidP="001E3400"/>
    <w:p w:rsidR="001E3400" w:rsidRDefault="001E3400" w:rsidP="001E3400">
      <w:r w:rsidRPr="001E3400">
        <w:rPr>
          <w:b/>
        </w:rPr>
        <w:t>Question</w:t>
      </w:r>
      <w:r>
        <w:t>:</w:t>
      </w:r>
      <w:r>
        <w:t xml:space="preserve"> When do we have not to up the version our API?</w:t>
      </w:r>
    </w:p>
    <w:p w:rsidR="001E3400" w:rsidRDefault="001E3400" w:rsidP="001E3400">
      <w:r w:rsidRPr="001E3400">
        <w:rPr>
          <w:b/>
        </w:rPr>
        <w:t>Answer</w:t>
      </w:r>
      <w:r>
        <w:t>:</w:t>
      </w:r>
      <w:r>
        <w:t xml:space="preserve"> 1. </w:t>
      </w:r>
      <w:r>
        <w:t xml:space="preserve">Adding new </w:t>
      </w:r>
      <w:r>
        <w:t>APIs</w:t>
      </w:r>
      <w:r>
        <w:t>.</w:t>
      </w:r>
    </w:p>
    <w:p w:rsidR="001E3400" w:rsidRDefault="001E3400" w:rsidP="001E3400">
      <w:r>
        <w:t xml:space="preserve">                2. </w:t>
      </w:r>
      <w:r>
        <w:t xml:space="preserve">Adding new parameter in </w:t>
      </w:r>
      <w:r>
        <w:t>response (</w:t>
      </w:r>
      <w:r>
        <w:t>Can up minor version)</w:t>
      </w:r>
    </w:p>
    <w:p w:rsidR="001E3400" w:rsidRDefault="001E3400" w:rsidP="001E3400"/>
    <w:p w:rsidR="001E3400" w:rsidRDefault="001E3400" w:rsidP="001E3400">
      <w:r w:rsidRPr="001E3400">
        <w:rPr>
          <w:b/>
        </w:rPr>
        <w:t>Question</w:t>
      </w:r>
      <w:r>
        <w:t>:</w:t>
      </w:r>
      <w:r>
        <w:t xml:space="preserve"> Do we have to add expiry time in previous version of </w:t>
      </w:r>
      <w:r>
        <w:t>APIs</w:t>
      </w:r>
      <w:r>
        <w:t>?</w:t>
      </w:r>
    </w:p>
    <w:p w:rsidR="001E3400" w:rsidRDefault="001E3400" w:rsidP="001E3400">
      <w:r w:rsidRPr="001E3400">
        <w:rPr>
          <w:b/>
        </w:rPr>
        <w:t>Answer</w:t>
      </w:r>
      <w:r>
        <w:t xml:space="preserve">: There is a pain for development team to maintain all the version of </w:t>
      </w:r>
      <w:r>
        <w:t>APIs</w:t>
      </w:r>
      <w:r>
        <w:t xml:space="preserve">. </w:t>
      </w:r>
      <w:proofErr w:type="gramStart"/>
      <w:r>
        <w:t>So</w:t>
      </w:r>
      <w:proofErr w:type="gramEnd"/>
      <w:r>
        <w:t xml:space="preserve"> add some time </w:t>
      </w:r>
      <w:r w:rsidR="005F0AD2">
        <w:t>frame (</w:t>
      </w:r>
      <w:r>
        <w:t>90 days or 180 days)</w:t>
      </w:r>
      <w:r w:rsidR="005F0AD2">
        <w:t xml:space="preserve"> for expiry</w:t>
      </w:r>
      <w:r>
        <w:t>. and notify all the clients regarding this.</w:t>
      </w:r>
    </w:p>
    <w:p w:rsidR="001E3400" w:rsidRDefault="001E3400" w:rsidP="001E3400"/>
    <w:p w:rsidR="001E3400" w:rsidRDefault="001E3400" w:rsidP="001E3400">
      <w:r w:rsidRPr="001E3400">
        <w:rPr>
          <w:b/>
        </w:rPr>
        <w:t>Question</w:t>
      </w:r>
      <w:r>
        <w:t>:</w:t>
      </w:r>
      <w:r>
        <w:t xml:space="preserve"> What </w:t>
      </w:r>
      <w:r w:rsidR="005F0AD2">
        <w:t>should</w:t>
      </w:r>
      <w:r>
        <w:t xml:space="preserve"> happen? if some client forgot to implement new </w:t>
      </w:r>
      <w:r>
        <w:t>API</w:t>
      </w:r>
      <w:r>
        <w:t xml:space="preserve"> </w:t>
      </w:r>
      <w:r>
        <w:t>version, and older versions are not available?</w:t>
      </w:r>
    </w:p>
    <w:p w:rsidR="001E3400" w:rsidRDefault="001E3400" w:rsidP="001E3400">
      <w:r w:rsidRPr="001E3400">
        <w:rPr>
          <w:b/>
        </w:rPr>
        <w:t>Answer</w:t>
      </w:r>
      <w:r>
        <w:t>:</w:t>
      </w:r>
      <w:r>
        <w:t xml:space="preserve"> In this case</w:t>
      </w:r>
      <w:r w:rsidR="005F0AD2">
        <w:t xml:space="preserve"> It should </w:t>
      </w:r>
      <w:r>
        <w:t xml:space="preserve">redirect to latest version of </w:t>
      </w:r>
      <w:r w:rsidR="005F0AD2">
        <w:t>API</w:t>
      </w:r>
      <w:r>
        <w:t>.</w:t>
      </w:r>
    </w:p>
    <w:p w:rsidR="001E3400" w:rsidRDefault="001E3400" w:rsidP="001E3400"/>
    <w:p w:rsidR="001E3400" w:rsidRDefault="005F0AD2" w:rsidP="001E3400">
      <w:r w:rsidRPr="001E3400">
        <w:rPr>
          <w:b/>
        </w:rPr>
        <w:t>Question</w:t>
      </w:r>
      <w:r w:rsidR="001E3400">
        <w:t xml:space="preserve">. What </w:t>
      </w:r>
      <w:r>
        <w:t>should</w:t>
      </w:r>
      <w:r w:rsidR="001E3400">
        <w:t xml:space="preserve"> happen if version is not specified in </w:t>
      </w:r>
      <w:r>
        <w:t>URI</w:t>
      </w:r>
      <w:r w:rsidR="001E3400">
        <w:t>?</w:t>
      </w:r>
    </w:p>
    <w:p w:rsidR="001E3400" w:rsidRPr="001E3400" w:rsidRDefault="005F0AD2" w:rsidP="001E3400">
      <w:r w:rsidRPr="001E3400">
        <w:rPr>
          <w:b/>
        </w:rPr>
        <w:t>Answer</w:t>
      </w:r>
      <w:r w:rsidR="001E3400">
        <w:t xml:space="preserve">. It </w:t>
      </w:r>
      <w:r>
        <w:t>should</w:t>
      </w:r>
      <w:r w:rsidR="001E3400">
        <w:t xml:space="preserve"> </w:t>
      </w:r>
      <w:r>
        <w:t>throw</w:t>
      </w:r>
      <w:r w:rsidR="001E3400">
        <w:t xml:space="preserve"> an Error</w:t>
      </w:r>
    </w:p>
    <w:sectPr w:rsidR="001E3400" w:rsidRPr="001E340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BED" w:rsidRDefault="00036BED">
      <w:r>
        <w:separator/>
      </w:r>
    </w:p>
    <w:p w:rsidR="00036BED" w:rsidRDefault="00036BED"/>
  </w:endnote>
  <w:endnote w:type="continuationSeparator" w:id="0">
    <w:p w:rsidR="00036BED" w:rsidRDefault="00036BED">
      <w:r>
        <w:continuationSeparator/>
      </w:r>
    </w:p>
    <w:p w:rsidR="00036BED" w:rsidRDefault="00036B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3140" w:rsidRDefault="00036B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BED" w:rsidRDefault="00036BED">
      <w:r>
        <w:separator/>
      </w:r>
    </w:p>
    <w:p w:rsidR="00036BED" w:rsidRDefault="00036BED"/>
  </w:footnote>
  <w:footnote w:type="continuationSeparator" w:id="0">
    <w:p w:rsidR="00036BED" w:rsidRDefault="00036BED">
      <w:r>
        <w:continuationSeparator/>
      </w:r>
    </w:p>
    <w:p w:rsidR="00036BED" w:rsidRDefault="00036B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00"/>
    <w:rsid w:val="00023140"/>
    <w:rsid w:val="00036BED"/>
    <w:rsid w:val="001E3400"/>
    <w:rsid w:val="00436EDC"/>
    <w:rsid w:val="0053599A"/>
    <w:rsid w:val="005F0AD2"/>
    <w:rsid w:val="006D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04A8D"/>
  <w15:chartTrackingRefBased/>
  <w15:docId w15:val="{3F72259B-BF82-C34D-B694-0FA62D40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40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40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krantArya/Library/Containers/com.microsoft.Word/Data/Library/Application%20Support/Microsoft/Office/16.0/DTS/en-US%7b270248DE-D9FB-C648-958F-C9F6D177B1D5%7d/%7bAD6909A7-5B36-994A-8FC3-C5CFDE30C43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2020-11-09T13:24:00Z</dcterms:created>
  <dcterms:modified xsi:type="dcterms:W3CDTF">2020-11-09T13:24:00Z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